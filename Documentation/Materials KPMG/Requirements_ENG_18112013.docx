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DF" w:rsidRPr="00D25169" w:rsidRDefault="00F404DF" w:rsidP="00F404DF">
      <w:pPr>
        <w:spacing w:after="0" w:line="240" w:lineRule="auto"/>
        <w:rPr>
          <w:b/>
        </w:rPr>
      </w:pPr>
      <w:bookmarkStart w:id="0" w:name="_GoBack"/>
      <w:bookmarkEnd w:id="0"/>
      <w:r w:rsidRPr="00D25169">
        <w:rPr>
          <w:b/>
        </w:rPr>
        <w:t>Requirements</w:t>
      </w:r>
    </w:p>
    <w:p w:rsidR="00F404DF" w:rsidRPr="00D25169" w:rsidRDefault="00F404DF" w:rsidP="00F404DF">
      <w:pPr>
        <w:spacing w:after="0" w:line="240" w:lineRule="auto"/>
      </w:pPr>
      <w:r w:rsidRPr="00D25169">
        <w:t>Contents</w:t>
      </w:r>
    </w:p>
    <w:p w:rsidR="001D6B8D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 xml:space="preserve">There must be evidence (per </w:t>
      </w:r>
      <w:proofErr w:type="spellStart"/>
      <w:r w:rsidRPr="00D25169">
        <w:t>minigame</w:t>
      </w:r>
      <w:proofErr w:type="spellEnd"/>
      <w:r w:rsidRPr="00D25169">
        <w:t>/chapter) of the fact that the player has obtained the required knowledge en finished the training. (e.g. in 1 mini game through a quiz)KPMG will deliver the required knowledge for 2 mini games to be included in the Game Concept.</w:t>
      </w:r>
    </w:p>
    <w:p w:rsidR="00556F34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 xml:space="preserve">The game should stimulate </w:t>
      </w:r>
      <w:proofErr w:type="spellStart"/>
      <w:r w:rsidRPr="00D25169">
        <w:t>behavioural</w:t>
      </w:r>
      <w:proofErr w:type="spellEnd"/>
      <w:r w:rsidRPr="00D25169">
        <w:t xml:space="preserve"> change</w:t>
      </w:r>
    </w:p>
    <w:p w:rsidR="00556F34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The player is able to select various trainings. However, players can also be forced to do a training in order to succeed in the game.</w:t>
      </w:r>
    </w:p>
    <w:p w:rsidR="00556F34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The game contains 3 different training elements in which different gaming techniques/principles are embedded. E.g. a mini game, a scenario, a battle, an interactive movie etc..</w:t>
      </w:r>
    </w:p>
    <w:p w:rsidR="00556F34" w:rsidRPr="00D25169" w:rsidRDefault="00556F34" w:rsidP="00A61EC0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 xml:space="preserve">The game </w:t>
      </w:r>
      <w:r w:rsidR="005F1AA4">
        <w:t xml:space="preserve">contains </w:t>
      </w:r>
      <w:r w:rsidRPr="00D25169">
        <w:t xml:space="preserve">an </w:t>
      </w:r>
      <w:proofErr w:type="spellStart"/>
      <w:r w:rsidRPr="00D25169">
        <w:t>enviroment</w:t>
      </w:r>
      <w:proofErr w:type="spellEnd"/>
      <w:r w:rsidRPr="00D25169">
        <w:t>/’world’ in which a player moves about and he/she is able to move towards and start training elements (e.g. mini-games)</w:t>
      </w:r>
      <w:r w:rsidR="005F1AA4">
        <w:t xml:space="preserve"> at various locations</w:t>
      </w:r>
      <w:r w:rsidRPr="00D25169">
        <w:t xml:space="preserve">. For the Game </w:t>
      </w:r>
      <w:r w:rsidRPr="005F1AA4">
        <w:rPr>
          <w:i/>
        </w:rPr>
        <w:t>Concept</w:t>
      </w:r>
      <w:r w:rsidRPr="00D25169">
        <w:t xml:space="preserve"> the environment can be reduced to a preview in which a player can move towards the </w:t>
      </w:r>
      <w:r w:rsidR="005F1AA4">
        <w:t xml:space="preserve">created </w:t>
      </w:r>
      <w:r w:rsidRPr="00D25169">
        <w:t>training elements.</w:t>
      </w:r>
    </w:p>
    <w:p w:rsidR="00556F34" w:rsidRPr="00D25169" w:rsidRDefault="00556F34" w:rsidP="00F404DF">
      <w:pPr>
        <w:spacing w:after="0" w:line="240" w:lineRule="auto"/>
      </w:pPr>
    </w:p>
    <w:p w:rsidR="00556F34" w:rsidRPr="00D25169" w:rsidRDefault="00556F34" w:rsidP="00F404DF">
      <w:pPr>
        <w:spacing w:after="0" w:line="240" w:lineRule="auto"/>
      </w:pPr>
      <w:r w:rsidRPr="00D25169">
        <w:t>Technical</w:t>
      </w:r>
    </w:p>
    <w:p w:rsidR="00556F34" w:rsidRPr="00D25169" w:rsidRDefault="00556F34" w:rsidP="00556F34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The game can be played on a standard KPMG laptop. (Intel i5, 2 GB, Windows 7)</w:t>
      </w:r>
    </w:p>
    <w:p w:rsidR="00F404DF" w:rsidRPr="00D25169" w:rsidRDefault="00F404DF" w:rsidP="00F404DF">
      <w:pPr>
        <w:spacing w:after="0" w:line="240" w:lineRule="auto"/>
      </w:pPr>
    </w:p>
    <w:p w:rsidR="00F404DF" w:rsidRPr="00D25169" w:rsidRDefault="00F404DF" w:rsidP="00F404DF">
      <w:pPr>
        <w:spacing w:after="0" w:line="240" w:lineRule="auto"/>
      </w:pPr>
      <w:r w:rsidRPr="00D25169">
        <w:t>Gameplay</w:t>
      </w:r>
    </w:p>
    <w:p w:rsidR="00F404DF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An a</w:t>
      </w:r>
      <w:r w:rsidR="00F404DF" w:rsidRPr="00D25169">
        <w:t xml:space="preserve">dventure based game </w:t>
      </w:r>
      <w:r w:rsidRPr="00D25169">
        <w:t xml:space="preserve">like </w:t>
      </w:r>
      <w:r w:rsidR="00F404DF" w:rsidRPr="00D25169">
        <w:t>‘World of Warcraft’</w:t>
      </w:r>
    </w:p>
    <w:p w:rsidR="00D25169" w:rsidRPr="00D25169" w:rsidRDefault="00556F34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 xml:space="preserve">Player development is </w:t>
      </w:r>
      <w:r w:rsidR="00D25169" w:rsidRPr="00D25169">
        <w:t xml:space="preserve">explicitly </w:t>
      </w:r>
      <w:r w:rsidRPr="00D25169">
        <w:t>visible in the game</w:t>
      </w:r>
      <w:r w:rsidR="00D25169" w:rsidRPr="00D25169">
        <w:t xml:space="preserve"> (e.g. achievements, experience points, unlocks, etc..)</w:t>
      </w:r>
    </w:p>
    <w:p w:rsidR="00D25169" w:rsidRPr="00D25169" w:rsidRDefault="00D25169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A player is able to do single player trainings.</w:t>
      </w:r>
    </w:p>
    <w:p w:rsidR="00F404DF" w:rsidRDefault="00D25169" w:rsidP="00F404DF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 xml:space="preserve">1 training element should contain </w:t>
      </w:r>
      <w:r w:rsidR="002474D4" w:rsidRPr="00D25169">
        <w:t>m</w:t>
      </w:r>
      <w:r w:rsidRPr="00D25169">
        <w:t xml:space="preserve">ulti-player characteristics. </w:t>
      </w:r>
      <w:r w:rsidR="00F404DF" w:rsidRPr="00D25169">
        <w:t xml:space="preserve"> (</w:t>
      </w:r>
      <w:r w:rsidRPr="00D25169">
        <w:t>e.g. battle your colleagues, competition</w:t>
      </w:r>
      <w:r w:rsidR="002474D4" w:rsidRPr="00D25169">
        <w:t xml:space="preserve">, </w:t>
      </w:r>
      <w:r w:rsidRPr="00D25169">
        <w:t>cooperation</w:t>
      </w:r>
      <w:r w:rsidR="00F404DF" w:rsidRPr="00D25169">
        <w:t>)</w:t>
      </w:r>
    </w:p>
    <w:p w:rsidR="00D25169" w:rsidRPr="00D25169" w:rsidRDefault="00D25169" w:rsidP="00F404DF">
      <w:pPr>
        <w:pStyle w:val="ListParagraph"/>
        <w:numPr>
          <w:ilvl w:val="0"/>
          <w:numId w:val="1"/>
        </w:numPr>
        <w:spacing w:after="0" w:line="240" w:lineRule="auto"/>
      </w:pPr>
      <w:r>
        <w:t>Ranking between departments/offices or other groups of players</w:t>
      </w:r>
    </w:p>
    <w:p w:rsidR="00D25169" w:rsidRDefault="00D25169" w:rsidP="002474D4">
      <w:pPr>
        <w:pStyle w:val="ListParagraph"/>
        <w:numPr>
          <w:ilvl w:val="0"/>
          <w:numId w:val="1"/>
        </w:numPr>
        <w:spacing w:after="0" w:line="240" w:lineRule="auto"/>
      </w:pPr>
      <w:r>
        <w:t>Dashboard functionality per player and at group level displaying progress and development.</w:t>
      </w:r>
    </w:p>
    <w:p w:rsidR="00F404DF" w:rsidRPr="00D25169" w:rsidRDefault="00D25169" w:rsidP="002474D4">
      <w:pPr>
        <w:pStyle w:val="ListParagraph"/>
        <w:numPr>
          <w:ilvl w:val="0"/>
          <w:numId w:val="1"/>
        </w:numPr>
        <w:spacing w:after="0" w:line="240" w:lineRule="auto"/>
      </w:pPr>
      <w:r w:rsidRPr="00D25169">
        <w:t>Dashboards can be exported from the game to (</w:t>
      </w:r>
      <w:proofErr w:type="spellStart"/>
      <w:r w:rsidRPr="00D25169">
        <w:t>t.b.d</w:t>
      </w:r>
      <w:proofErr w:type="spellEnd"/>
      <w:r w:rsidRPr="00D25169">
        <w:t>.)</w:t>
      </w:r>
    </w:p>
    <w:p w:rsidR="00EE3065" w:rsidRPr="00D25169" w:rsidRDefault="00D25169" w:rsidP="007170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Each player has a job grade. </w:t>
      </w:r>
      <w:r w:rsidRPr="00D25169">
        <w:t xml:space="preserve">E.g. A t/m E. Job grade could be loaded through an interfaces with </w:t>
      </w:r>
      <w:r>
        <w:t xml:space="preserve">the </w:t>
      </w:r>
      <w:r w:rsidRPr="00D25169">
        <w:t>HR</w:t>
      </w:r>
      <w:r>
        <w:t xml:space="preserve"> department</w:t>
      </w:r>
      <w:r w:rsidRPr="00D25169">
        <w:t>.</w:t>
      </w:r>
    </w:p>
    <w:sectPr w:rsidR="00EE3065" w:rsidRPr="00D25169" w:rsidSect="00EE3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C52FA"/>
    <w:multiLevelType w:val="hybridMultilevel"/>
    <w:tmpl w:val="2F483930"/>
    <w:lvl w:ilvl="0" w:tplc="71AE8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90DAB"/>
    <w:multiLevelType w:val="singleLevel"/>
    <w:tmpl w:val="FBE4E51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DF"/>
    <w:rsid w:val="001D6B8D"/>
    <w:rsid w:val="002474D4"/>
    <w:rsid w:val="002B35B6"/>
    <w:rsid w:val="002D06A7"/>
    <w:rsid w:val="0034390D"/>
    <w:rsid w:val="003E10C0"/>
    <w:rsid w:val="00521E21"/>
    <w:rsid w:val="00556F34"/>
    <w:rsid w:val="005F1AA4"/>
    <w:rsid w:val="0071704E"/>
    <w:rsid w:val="00A61EC0"/>
    <w:rsid w:val="00B125B7"/>
    <w:rsid w:val="00CE586B"/>
    <w:rsid w:val="00D25169"/>
    <w:rsid w:val="00E45DDF"/>
    <w:rsid w:val="00EE3065"/>
    <w:rsid w:val="00F404DF"/>
    <w:rsid w:val="00F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4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DF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2474D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4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DF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2474D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BC17A3A8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jvanhouwelingen</dc:creator>
  <cp:lastModifiedBy>Aniek Berendsen</cp:lastModifiedBy>
  <cp:revision>2</cp:revision>
  <dcterms:created xsi:type="dcterms:W3CDTF">2013-12-16T09:13:00Z</dcterms:created>
  <dcterms:modified xsi:type="dcterms:W3CDTF">2013-12-16T09:13:00Z</dcterms:modified>
</cp:coreProperties>
</file>